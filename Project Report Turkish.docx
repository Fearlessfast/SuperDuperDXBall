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48A" w:rsidRDefault="00BF4ABD">
      <w:pPr>
        <w:pStyle w:val="KonuBal"/>
      </w:pPr>
      <w:r>
        <w:t>CMP 2004 Term Project Report Template (Write Your Project Name)</w:t>
      </w:r>
    </w:p>
    <w:p w:rsidR="00BF4ABD" w:rsidRDefault="00BF4ABD" w:rsidP="00BF4ABD"/>
    <w:p w:rsidR="00BF4ABD" w:rsidRDefault="005E3C62" w:rsidP="00BF4ABD">
      <w:r>
        <w:t>YUNUS EMRE AYDAR  1232515</w:t>
      </w:r>
    </w:p>
    <w:p w:rsidR="005E3C62" w:rsidRDefault="005E3C62" w:rsidP="00BF4ABD">
      <w:r>
        <w:t>ULUÇ HANEFİ  1316986</w:t>
      </w:r>
    </w:p>
    <w:p w:rsidR="005E3C62" w:rsidRPr="00BF4ABD" w:rsidRDefault="005E3C62" w:rsidP="00BF4ABD">
      <w:r>
        <w:t>BURAK BİLEN  1244383</w:t>
      </w:r>
    </w:p>
    <w:p w:rsidR="00F3548A" w:rsidRDefault="00BF4ABD">
      <w:pPr>
        <w:pStyle w:val="Balk1"/>
      </w:pPr>
      <w:r>
        <w:t>Explaın your project</w:t>
      </w:r>
      <w:r w:rsidR="00B26510">
        <w:t xml:space="preserve"> Purpose</w:t>
      </w:r>
    </w:p>
    <w:p w:rsidR="00695E07" w:rsidRPr="00695E07" w:rsidRDefault="00695E07" w:rsidP="00695E07">
      <w:r>
        <w:t>Amacımız Java GUI kullanarak oluşturduğum</w:t>
      </w:r>
      <w:r w:rsidR="00AB5A75">
        <w:t>uz</w:t>
      </w:r>
      <w:r>
        <w:t xml:space="preserve"> classlar ile DXBall adlı oyunu tasarlamak ve yapılan bu oyun tasarımdan deneyim kazanmaktır.Ayrıca oyunumuzun farklı DXBall mode</w:t>
      </w:r>
      <w:r w:rsidR="00313E09">
        <w:t xml:space="preserve"> seçenekleri ile oyuna çeşitl</w:t>
      </w:r>
      <w:r w:rsidR="00AB5A75">
        <w:t>ilik katmak ayrı bir amacımız</w:t>
      </w:r>
      <w:bookmarkStart w:id="0" w:name="_GoBack"/>
      <w:bookmarkEnd w:id="0"/>
      <w:r w:rsidR="00313E09">
        <w:t>dır.Bu oyun bize GUI mekanizmasının nasıl kullanıcağımızı ve nasıl tasarı durumuna  getireceğimizi öğretmesi anlamında faydalı olmuştur.</w:t>
      </w:r>
    </w:p>
    <w:p w:rsidR="00BF4ABD" w:rsidRDefault="00BF4ABD" w:rsidP="00BF4ABD">
      <w:pPr>
        <w:pStyle w:val="Balk1"/>
      </w:pPr>
      <w:r>
        <w:t xml:space="preserve">Explaın Your Project </w:t>
      </w:r>
      <w:r w:rsidR="00B26510">
        <w:t>Code</w:t>
      </w:r>
      <w:r>
        <w:t>(Mınımum Crıterıa)</w:t>
      </w:r>
    </w:p>
    <w:p w:rsidR="00695E07" w:rsidRPr="00695E07" w:rsidRDefault="00695E07" w:rsidP="00695E07">
      <w:r>
        <w:t>İlk olarak Registration class bölümünde oyunu oynayacak kişinin bilgileri alınır ve oyuna yönlendirilmesi sağlanır.Yönlendirilmiş class olan GameOption içinde 3 class barındırır.Bu classlar GamePanel1,GameLoop ve GameLoop2 olarak ayrılır.Bu çalışmaya hazır olan ve classları yönlendiren GameOption classı 3 butondan oluşur.Bu butonlar single player,cpu vs player ve player vs player’dır.Açılan her oyun modu classın kendine ait scoreboardları var.Oyun modları ile açılan her scoreboard classlarına yönlenir ve oyun biter.</w:t>
      </w:r>
    </w:p>
    <w:p w:rsidR="00695E07" w:rsidRPr="00695E07" w:rsidRDefault="00695E07" w:rsidP="00695E07"/>
    <w:p w:rsidR="00BF4ABD" w:rsidRDefault="00BF4ABD" w:rsidP="00BF4ABD">
      <w:pPr>
        <w:pStyle w:val="Balk1"/>
      </w:pPr>
      <w:r>
        <w:t xml:space="preserve">Explaın Your Project </w:t>
      </w:r>
      <w:r w:rsidR="00B26510">
        <w:t xml:space="preserve">Code </w:t>
      </w:r>
      <w:r>
        <w:t>(Bonus)</w:t>
      </w:r>
    </w:p>
    <w:p w:rsidR="00313E09" w:rsidRDefault="00313E09" w:rsidP="00313E09">
      <w:r>
        <w:t>1-Oyun scoreboardlarından “play again?” butonu ile tekrar ana ekrana gelinip oyun oynanabilir.</w:t>
      </w:r>
    </w:p>
    <w:p w:rsidR="00313E09" w:rsidRDefault="00313E09" w:rsidP="00313E09">
      <w:r>
        <w:t>2-CPU vs Player ‘da CPU tarafında thread method ile CPU’nun topu takip etmesini sağlanır.</w:t>
      </w:r>
    </w:p>
    <w:p w:rsidR="00313E09" w:rsidRPr="00313E09" w:rsidRDefault="00313E09" w:rsidP="00313E09">
      <w:r>
        <w:t>3-İki kişili oyun modu ile iki farklı tuş takımlarından oynanabilir versiyon.</w:t>
      </w:r>
    </w:p>
    <w:p w:rsidR="00BF4ABD" w:rsidRDefault="00BF4ABD" w:rsidP="005E3C62">
      <w:pPr>
        <w:pStyle w:val="Balk1"/>
      </w:pPr>
      <w:r>
        <w:lastRenderedPageBreak/>
        <w:t>Screenshots</w:t>
      </w:r>
    </w:p>
    <w:p w:rsidR="00BF4ABD" w:rsidRDefault="00BF4ABD" w:rsidP="00BF4ABD">
      <w:pPr>
        <w:pStyle w:val="Balk1"/>
      </w:pPr>
      <w:r>
        <w:t>Extra Informatıon</w:t>
      </w:r>
    </w:p>
    <w:p w:rsidR="005E3C62" w:rsidRDefault="00313E09" w:rsidP="00BF4ABD">
      <w:r>
        <w:t>1-Scoreboardlar gösterildikten sonra “play again?” tuşuyla ana</w:t>
      </w:r>
      <w:r w:rsidR="005E3C62">
        <w:t xml:space="preserve"> ekrana dönüldüğünde arkadaki oyunlar kapanma sorunu.</w:t>
      </w:r>
    </w:p>
    <w:p w:rsidR="005E3C62" w:rsidRDefault="005E3C62" w:rsidP="00BF4ABD">
      <w:r>
        <w:t>2-Single player modunun içindeki  5 level  art arda görüntülenemiyor.</w:t>
      </w:r>
    </w:p>
    <w:p w:rsidR="005E3C62" w:rsidRPr="00BF4ABD" w:rsidRDefault="005E3C62" w:rsidP="00BF4ABD"/>
    <w:sectPr w:rsidR="005E3C62" w:rsidRPr="00BF4ABD" w:rsidSect="0083423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BF4ABD"/>
    <w:rsid w:val="00313E09"/>
    <w:rsid w:val="005E3C62"/>
    <w:rsid w:val="00695E07"/>
    <w:rsid w:val="0083423D"/>
    <w:rsid w:val="008D2889"/>
    <w:rsid w:val="00AB5A75"/>
    <w:rsid w:val="00B26510"/>
    <w:rsid w:val="00BF4ABD"/>
    <w:rsid w:val="00F35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2F304E-280D-416E-A8BB-46421DF4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23D"/>
  </w:style>
  <w:style w:type="paragraph" w:styleId="Balk1">
    <w:name w:val="heading 1"/>
    <w:basedOn w:val="Normal"/>
    <w:next w:val="Normal"/>
    <w:link w:val="Balk1Char"/>
    <w:uiPriority w:val="9"/>
    <w:qFormat/>
    <w:rsid w:val="0083423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3423D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3423D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3423D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3423D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3423D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3423D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3423D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3423D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8342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3423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3423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tyazChar">
    <w:name w:val="Altyazı Char"/>
    <w:basedOn w:val="VarsaylanParagrafYazTipi"/>
    <w:link w:val="Altyaz"/>
    <w:uiPriority w:val="11"/>
    <w:rsid w:val="0083423D"/>
    <w:rPr>
      <w:color w:val="5A5A5A" w:themeColor="text1" w:themeTint="A5"/>
      <w:spacing w:val="10"/>
    </w:rPr>
  </w:style>
  <w:style w:type="character" w:customStyle="1" w:styleId="Balk1Char">
    <w:name w:val="Başlık 1 Char"/>
    <w:basedOn w:val="VarsaylanParagrafYazTipi"/>
    <w:link w:val="Balk1"/>
    <w:uiPriority w:val="9"/>
    <w:rsid w:val="0083423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3423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3423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3423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3423D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3423D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342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3423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342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afifVurgulama">
    <w:name w:val="Subtle Emphasis"/>
    <w:basedOn w:val="VarsaylanParagrafYazTipi"/>
    <w:uiPriority w:val="19"/>
    <w:qFormat/>
    <w:rsid w:val="0083423D"/>
    <w:rPr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qFormat/>
    <w:rsid w:val="0083423D"/>
    <w:rPr>
      <w:i/>
      <w:iCs/>
      <w:color w:val="auto"/>
    </w:rPr>
  </w:style>
  <w:style w:type="character" w:styleId="GlVurgulama">
    <w:name w:val="Intense Emphasis"/>
    <w:basedOn w:val="VarsaylanParagrafYazTipi"/>
    <w:uiPriority w:val="21"/>
    <w:qFormat/>
    <w:rsid w:val="0083423D"/>
    <w:rPr>
      <w:b/>
      <w:bCs/>
      <w:i/>
      <w:iCs/>
      <w:caps/>
    </w:rPr>
  </w:style>
  <w:style w:type="character" w:styleId="Gl">
    <w:name w:val="Strong"/>
    <w:basedOn w:val="VarsaylanParagrafYazTipi"/>
    <w:uiPriority w:val="22"/>
    <w:qFormat/>
    <w:rsid w:val="0083423D"/>
    <w:rPr>
      <w:b/>
      <w:bCs/>
      <w:color w:val="000000" w:themeColor="text1"/>
    </w:rPr>
  </w:style>
  <w:style w:type="paragraph" w:styleId="Alnt">
    <w:name w:val="Quote"/>
    <w:basedOn w:val="Normal"/>
    <w:next w:val="Normal"/>
    <w:link w:val="AlntChar"/>
    <w:uiPriority w:val="29"/>
    <w:qFormat/>
    <w:rsid w:val="0083423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83423D"/>
    <w:rPr>
      <w:i/>
      <w:iCs/>
      <w:color w:val="000000" w:themeColor="text1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3423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83423D"/>
    <w:rPr>
      <w:color w:val="000000" w:themeColor="text1"/>
      <w:shd w:val="clear" w:color="auto" w:fill="F2F2F2" w:themeFill="background1" w:themeFillShade="F2"/>
    </w:rPr>
  </w:style>
  <w:style w:type="character" w:styleId="HafifBavuru">
    <w:name w:val="Subtle Reference"/>
    <w:basedOn w:val="VarsaylanParagrafYazTipi"/>
    <w:uiPriority w:val="31"/>
    <w:qFormat/>
    <w:rsid w:val="0083423D"/>
    <w:rPr>
      <w:smallCaps/>
      <w:color w:val="404040" w:themeColor="text1" w:themeTint="BF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83423D"/>
    <w:rPr>
      <w:b/>
      <w:bCs/>
      <w:smallCaps/>
      <w:u w:val="single"/>
    </w:rPr>
  </w:style>
  <w:style w:type="character" w:styleId="KitapBal">
    <w:name w:val="Book Title"/>
    <w:basedOn w:val="VarsaylanParagrafYazTipi"/>
    <w:uiPriority w:val="33"/>
    <w:qFormat/>
    <w:rsid w:val="0083423D"/>
    <w:rPr>
      <w:b w:val="0"/>
      <w:bCs w:val="0"/>
      <w:smallCaps/>
      <w:spacing w:val="5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83423D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83423D"/>
    <w:pPr>
      <w:outlineLvl w:val="9"/>
    </w:pPr>
  </w:style>
  <w:style w:type="paragraph" w:styleId="AralkYok">
    <w:name w:val="No Spacing"/>
    <w:uiPriority w:val="1"/>
    <w:qFormat/>
    <w:rsid w:val="0083423D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834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kut.arica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188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Erkut ARICAN</dc:creator>
  <cp:keywords/>
  <cp:lastModifiedBy>Uluç Hanefi</cp:lastModifiedBy>
  <cp:revision>6</cp:revision>
  <dcterms:created xsi:type="dcterms:W3CDTF">2014-05-04T19:45:00Z</dcterms:created>
  <dcterms:modified xsi:type="dcterms:W3CDTF">2015-05-20T19:29:00Z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