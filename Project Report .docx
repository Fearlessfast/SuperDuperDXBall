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ACFD0" w14:textId="7B9E0FA3" w:rsidR="00F3548A" w:rsidRDefault="00BF4ABD">
      <w:pPr>
        <w:pStyle w:val="KonuBal"/>
      </w:pPr>
      <w:r>
        <w:t>CMP 2004 Term Project Report Template (</w:t>
      </w:r>
      <w:r w:rsidR="00D54FDE">
        <w:t>SUPER DUPER DXBALL</w:t>
      </w:r>
      <w:r>
        <w:t>)</w:t>
      </w:r>
    </w:p>
    <w:p w14:paraId="1183364F" w14:textId="77777777" w:rsidR="00BF4ABD" w:rsidRDefault="00BF4ABD" w:rsidP="00BF4ABD"/>
    <w:p w14:paraId="71C71CB5" w14:textId="36D8EEF5" w:rsidR="00BF4ABD" w:rsidRDefault="00D54FDE" w:rsidP="00BF4ABD">
      <w:r>
        <w:t>YUNUS EMRE AYDAR 1232515</w:t>
      </w:r>
    </w:p>
    <w:p w14:paraId="77273995" w14:textId="54A72C97" w:rsidR="00D54FDE" w:rsidRDefault="00D54FDE" w:rsidP="00BF4ABD">
      <w:r>
        <w:t xml:space="preserve">ULUÇ HANEFİ  </w:t>
      </w:r>
      <w:r>
        <w:tab/>
        <w:t xml:space="preserve">          1316986</w:t>
      </w:r>
    </w:p>
    <w:p w14:paraId="20BCE7F9" w14:textId="34B36637" w:rsidR="00D54FDE" w:rsidRPr="00BF4ABD" w:rsidRDefault="00D54FDE" w:rsidP="00BF4ABD">
      <w:r>
        <w:t xml:space="preserve">BURAK BİLEN              </w:t>
      </w:r>
      <w:r w:rsidR="008741BB">
        <w:t xml:space="preserve"> </w:t>
      </w:r>
      <w:r>
        <w:t>1244383</w:t>
      </w:r>
    </w:p>
    <w:p w14:paraId="7EA54BCE" w14:textId="220AAB00" w:rsidR="00F3548A" w:rsidRDefault="00BF4ABD">
      <w:pPr>
        <w:pStyle w:val="Balk1"/>
      </w:pPr>
      <w:r>
        <w:t>Explaın your project</w:t>
      </w:r>
      <w:r w:rsidR="00B26510">
        <w:t xml:space="preserve"> Purpose</w:t>
      </w:r>
    </w:p>
    <w:p w14:paraId="227ADAA8" w14:textId="68ADEE6A" w:rsidR="00D54FDE" w:rsidRDefault="00D54FDE" w:rsidP="00D54FDE">
      <w:pPr>
        <w:ind w:firstLine="432"/>
      </w:pPr>
      <w:r>
        <w:t xml:space="preserve">Purpose of this project is, scheming </w:t>
      </w:r>
      <w:proofErr w:type="spellStart"/>
      <w:r>
        <w:t>DXball</w:t>
      </w:r>
      <w:proofErr w:type="spellEnd"/>
      <w:r>
        <w:t xml:space="preserve"> named game created by Java </w:t>
      </w:r>
      <w:proofErr w:type="spellStart"/>
      <w:r>
        <w:t>Gui</w:t>
      </w:r>
      <w:proofErr w:type="spellEnd"/>
      <w:r>
        <w:t xml:space="preserve"> classes and getting experience on using Java </w:t>
      </w:r>
      <w:proofErr w:type="spellStart"/>
      <w:r>
        <w:t>Gui</w:t>
      </w:r>
      <w:proofErr w:type="spellEnd"/>
      <w:r>
        <w:t xml:space="preserve"> classes from this game</w:t>
      </w:r>
      <w:r w:rsidR="00AF6B10">
        <w:t>,</w:t>
      </w:r>
      <w:r>
        <w:t xml:space="preserve"> </w:t>
      </w:r>
      <w:r w:rsidR="00AF6B10">
        <w:t xml:space="preserve">moreover adding </w:t>
      </w:r>
      <w:r w:rsidR="00AF6B10" w:rsidRPr="00AF6B10">
        <w:t>variety</w:t>
      </w:r>
      <w:r w:rsidR="00AF6B10">
        <w:t xml:space="preserve"> to game by different play modes is another way to </w:t>
      </w:r>
      <w:r w:rsidR="00AF6B10" w:rsidRPr="00AF6B10">
        <w:t>get used to</w:t>
      </w:r>
      <w:r w:rsidR="00AF6B10">
        <w:t xml:space="preserve"> Java </w:t>
      </w:r>
      <w:proofErr w:type="spellStart"/>
      <w:r w:rsidR="00AF6B10">
        <w:t>Gui</w:t>
      </w:r>
      <w:proofErr w:type="spellEnd"/>
      <w:r w:rsidR="00AF6B10">
        <w:t xml:space="preserve"> classes.</w:t>
      </w:r>
      <w:r w:rsidR="004C2EBD">
        <w:t xml:space="preserve"> </w:t>
      </w:r>
      <w:r w:rsidR="00AF6B10">
        <w:t xml:space="preserve">This project on </w:t>
      </w:r>
      <w:proofErr w:type="spellStart"/>
      <w:r w:rsidR="00AF6B10">
        <w:t>DXball</w:t>
      </w:r>
      <w:proofErr w:type="spellEnd"/>
      <w:r w:rsidR="00AF6B10">
        <w:t xml:space="preserve">, teaches us how to get </w:t>
      </w:r>
      <w:r w:rsidR="00AF6B10" w:rsidRPr="00AF6B10">
        <w:t>accustomed to</w:t>
      </w:r>
      <w:r w:rsidR="00AF6B10">
        <w:t xml:space="preserve"> Java </w:t>
      </w:r>
      <w:proofErr w:type="spellStart"/>
      <w:r w:rsidR="00AF6B10">
        <w:t>Gui</w:t>
      </w:r>
      <w:proofErr w:type="spellEnd"/>
      <w:r w:rsidR="00AF6B10">
        <w:t xml:space="preserve"> </w:t>
      </w:r>
      <w:r w:rsidR="00AF6B10" w:rsidRPr="00AF6B10">
        <w:t>mechanism</w:t>
      </w:r>
      <w:r w:rsidR="00AF6B10">
        <w:t xml:space="preserve"> and how to design</w:t>
      </w:r>
      <w:r w:rsidR="004C2EBD">
        <w:t xml:space="preserve"> on this intent are the main points of this project</w:t>
      </w:r>
    </w:p>
    <w:p w14:paraId="715EC8BD" w14:textId="4A1DB6ED" w:rsidR="00BF4ABD" w:rsidRDefault="00BF4ABD" w:rsidP="00BF4ABD">
      <w:pPr>
        <w:pStyle w:val="Balk1"/>
      </w:pPr>
      <w:bookmarkStart w:id="0" w:name="_GoBack"/>
      <w:bookmarkEnd w:id="0"/>
      <w:r>
        <w:lastRenderedPageBreak/>
        <w:t xml:space="preserve">Explaın Your Project </w:t>
      </w:r>
      <w:r w:rsidR="00B26510">
        <w:t>Code</w:t>
      </w:r>
      <w:r w:rsidR="008D2889">
        <w:t xml:space="preserve"> </w:t>
      </w:r>
      <w:r>
        <w:t>(Mınımum Crıterıa)</w:t>
      </w:r>
    </w:p>
    <w:p w14:paraId="58270C54" w14:textId="22510517" w:rsidR="00F11D1F" w:rsidRDefault="00513018" w:rsidP="00F11D1F">
      <w:pPr>
        <w:ind w:firstLine="432"/>
      </w:pPr>
      <w:r>
        <w:t xml:space="preserve">Firstly Registration class takes the information of player and directs player to game. </w:t>
      </w:r>
      <w:proofErr w:type="spellStart"/>
      <w:r>
        <w:t>Transmiting</w:t>
      </w:r>
      <w:proofErr w:type="spellEnd"/>
      <w:r>
        <w:t xml:space="preserve"> </w:t>
      </w:r>
      <w:r w:rsidR="00F11D1F">
        <w:t xml:space="preserve">class </w:t>
      </w:r>
      <w:proofErr w:type="spellStart"/>
      <w:r w:rsidR="00F11D1F">
        <w:t>GameOption</w:t>
      </w:r>
      <w:proofErr w:type="spellEnd"/>
      <w:r w:rsidR="00F11D1F">
        <w:t xml:space="preserve"> has 3 separate classes called Gamepanal1, </w:t>
      </w:r>
      <w:proofErr w:type="spellStart"/>
      <w:r w:rsidR="00F11D1F">
        <w:t>Gameloop</w:t>
      </w:r>
      <w:proofErr w:type="spellEnd"/>
      <w:r w:rsidR="00F11D1F">
        <w:t xml:space="preserve">, </w:t>
      </w:r>
      <w:proofErr w:type="gramStart"/>
      <w:r w:rsidR="00F11D1F">
        <w:t>Gameloop2</w:t>
      </w:r>
      <w:proofErr w:type="gramEnd"/>
      <w:r w:rsidR="00F11D1F">
        <w:t xml:space="preserve">. Ready to operate on and operator of classes </w:t>
      </w:r>
      <w:proofErr w:type="spellStart"/>
      <w:r w:rsidR="00F11D1F">
        <w:t>GameOption</w:t>
      </w:r>
      <w:proofErr w:type="spellEnd"/>
      <w:r w:rsidR="00F11D1F">
        <w:t xml:space="preserve"> has 3 buttons. This 3 buttons leads to different game mod</w:t>
      </w:r>
      <w:r w:rsidR="005D7785">
        <w:t>s</w:t>
      </w:r>
      <w:r w:rsidR="00F11D1F">
        <w:t xml:space="preserve"> of single </w:t>
      </w:r>
      <w:r w:rsidR="005D7785">
        <w:t xml:space="preserve">player, </w:t>
      </w:r>
      <w:proofErr w:type="spellStart"/>
      <w:proofErr w:type="gramStart"/>
      <w:r w:rsidR="005D7785">
        <w:t>cpu</w:t>
      </w:r>
      <w:proofErr w:type="spellEnd"/>
      <w:proofErr w:type="gramEnd"/>
      <w:r w:rsidR="005D7785">
        <w:t xml:space="preserve"> vs player, player vs player. Every game mod class has panel buttons and scoreboards. Opened game mods panel buttons leads to scoreboards of own and games ends.</w:t>
      </w:r>
    </w:p>
    <w:p w14:paraId="148AB472" w14:textId="4042D021" w:rsidR="00BF4ABD" w:rsidRDefault="00BF4ABD" w:rsidP="00BF4ABD">
      <w:pPr>
        <w:pStyle w:val="Balk1"/>
      </w:pPr>
      <w:r>
        <w:t xml:space="preserve">Explaın Your Project </w:t>
      </w:r>
      <w:r w:rsidR="00B26510">
        <w:t xml:space="preserve">Code </w:t>
      </w:r>
      <w:r>
        <w:t>(Bonus)</w:t>
      </w:r>
    </w:p>
    <w:p w14:paraId="699B4CFE" w14:textId="10B90BD9" w:rsidR="00165CF2" w:rsidRDefault="00165CF2" w:rsidP="00165CF2">
      <w:r>
        <w:t>1-After shown of game mod scoreboards button of “play again”, which lead to main menu</w:t>
      </w:r>
      <w:r w:rsidR="003B788A">
        <w:t>.</w:t>
      </w:r>
    </w:p>
    <w:p w14:paraId="3A659AAB" w14:textId="7CBD998F" w:rsidR="00165CF2" w:rsidRDefault="00165CF2" w:rsidP="00165CF2">
      <w:r>
        <w:t xml:space="preserve">2-CPU vs Player game mod uses thread method to pursue the ball </w:t>
      </w:r>
      <w:proofErr w:type="spellStart"/>
      <w:r>
        <w:t>byself</w:t>
      </w:r>
      <w:proofErr w:type="spellEnd"/>
      <w:r w:rsidR="003B788A">
        <w:t>.</w:t>
      </w:r>
    </w:p>
    <w:p w14:paraId="4A711FB3" w14:textId="260831EA" w:rsidR="00165CF2" w:rsidRPr="00165CF2" w:rsidRDefault="00165CF2" w:rsidP="00165CF2">
      <w:r>
        <w:t>3-Player vs</w:t>
      </w:r>
      <w:r w:rsidR="003B788A">
        <w:t xml:space="preserve"> Player game mod uses two separate key pads to playing multiplayer.</w:t>
      </w:r>
    </w:p>
    <w:p w14:paraId="140E479D" w14:textId="77777777" w:rsidR="00BF4ABD" w:rsidRDefault="00BF4ABD" w:rsidP="00BF4ABD">
      <w:pPr>
        <w:pStyle w:val="Balk1"/>
      </w:pPr>
      <w:r>
        <w:t>Screenshots</w:t>
      </w:r>
    </w:p>
    <w:p w14:paraId="02DE1B2B" w14:textId="77777777" w:rsidR="00BF4ABD" w:rsidRDefault="00BF4ABD" w:rsidP="00BF4ABD">
      <w:pPr>
        <w:ind w:firstLine="432"/>
      </w:pPr>
    </w:p>
    <w:p w14:paraId="1DC4FEE4" w14:textId="77777777" w:rsidR="00BF4ABD" w:rsidRDefault="00BF4ABD" w:rsidP="00BF4ABD">
      <w:pPr>
        <w:pStyle w:val="Balk1"/>
      </w:pPr>
      <w:r>
        <w:lastRenderedPageBreak/>
        <w:t>Extra Informatıon</w:t>
      </w:r>
    </w:p>
    <w:p w14:paraId="13572CD4" w14:textId="4CB77294" w:rsidR="00165CF2" w:rsidRDefault="00165CF2" w:rsidP="00165CF2">
      <w:r>
        <w:t xml:space="preserve">1-After shown of game mod scoreboards </w:t>
      </w:r>
      <w:r w:rsidR="003B788A">
        <w:t>returning main menu by pressing “play again” button return main menu but not closes old game screen</w:t>
      </w:r>
      <w:r w:rsidR="008741BB">
        <w:t>.</w:t>
      </w:r>
    </w:p>
    <w:p w14:paraId="393693AA" w14:textId="62AAE1FA" w:rsidR="003B788A" w:rsidRPr="00165CF2" w:rsidRDefault="003B788A" w:rsidP="00165CF2">
      <w:r>
        <w:t>2-Single player mods can’t be played on 5 level basis.</w:t>
      </w:r>
    </w:p>
    <w:p w14:paraId="40F150C3" w14:textId="77777777" w:rsidR="00BF4ABD" w:rsidRPr="00BF4ABD" w:rsidRDefault="00BF4ABD" w:rsidP="00BF4ABD"/>
    <w:sectPr w:rsidR="00BF4ABD" w:rsidRPr="00BF4A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BD"/>
    <w:rsid w:val="00165CF2"/>
    <w:rsid w:val="002A72BB"/>
    <w:rsid w:val="003B788A"/>
    <w:rsid w:val="004C2EBD"/>
    <w:rsid w:val="00513018"/>
    <w:rsid w:val="005D7785"/>
    <w:rsid w:val="008741BB"/>
    <w:rsid w:val="008D2889"/>
    <w:rsid w:val="00901933"/>
    <w:rsid w:val="00AF6B10"/>
    <w:rsid w:val="00B26510"/>
    <w:rsid w:val="00BF4ABD"/>
    <w:rsid w:val="00D54FDE"/>
    <w:rsid w:val="00F11D1F"/>
    <w:rsid w:val="00F3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5A9F"/>
  <w15:docId w15:val="{99BBB454-53D6-4AFE-867C-930DECF2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tyazChar">
    <w:name w:val="Altyazı Char"/>
    <w:basedOn w:val="VarsaylanParagrafYazTipi"/>
    <w:link w:val="Altyaz"/>
    <w:uiPriority w:val="11"/>
    <w:rPr>
      <w:color w:val="5A5A5A" w:themeColor="text1" w:themeTint="A5"/>
      <w:spacing w:val="10"/>
    </w:r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afifVurgulama">
    <w:name w:val="Subtle Emphasis"/>
    <w:basedOn w:val="VarsaylanParagrafYazTipi"/>
    <w:uiPriority w:val="19"/>
    <w:qFormat/>
    <w:rPr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Pr>
      <w:i/>
      <w:iCs/>
      <w:color w:val="auto"/>
    </w:rPr>
  </w:style>
  <w:style w:type="character" w:styleId="GlVurgulama">
    <w:name w:val="Intense Emphasis"/>
    <w:basedOn w:val="VarsaylanParagrafYazTipi"/>
    <w:uiPriority w:val="21"/>
    <w:qFormat/>
    <w:rPr>
      <w:b/>
      <w:bCs/>
      <w:i/>
      <w:iCs/>
      <w:caps/>
    </w:rPr>
  </w:style>
  <w:style w:type="character" w:styleId="Gl">
    <w:name w:val="Strong"/>
    <w:basedOn w:val="VarsaylanParagrafYazTipi"/>
    <w:uiPriority w:val="22"/>
    <w:qFormat/>
    <w:rPr>
      <w:b/>
      <w:bCs/>
      <w:color w:val="000000" w:themeColor="text1"/>
    </w:rPr>
  </w:style>
  <w:style w:type="paragraph" w:styleId="Alnt">
    <w:name w:val="Quote"/>
    <w:basedOn w:val="Normal"/>
    <w:next w:val="Normal"/>
    <w:link w:val="Alnt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Pr>
      <w:i/>
      <w:iCs/>
      <w:color w:val="000000" w:themeColor="text1"/>
    </w:rPr>
  </w:style>
  <w:style w:type="paragraph" w:styleId="GlAlnt">
    <w:name w:val="Intense Quote"/>
    <w:basedOn w:val="Normal"/>
    <w:next w:val="Normal"/>
    <w:link w:val="GlAlnt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GlAlntChar">
    <w:name w:val="Güçlü Alıntı Char"/>
    <w:basedOn w:val="VarsaylanParagrafYazTipi"/>
    <w:link w:val="GlAlnt"/>
    <w:uiPriority w:val="30"/>
    <w:rPr>
      <w:color w:val="000000" w:themeColor="text1"/>
      <w:shd w:val="clear" w:color="auto" w:fill="F2F2F2" w:themeFill="background1" w:themeFillShade="F2"/>
    </w:rPr>
  </w:style>
  <w:style w:type="character" w:styleId="HafifBavuru">
    <w:name w:val="Subtle Reference"/>
    <w:basedOn w:val="VarsaylanParagrafYazTipi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Pr>
      <w:b w:val="0"/>
      <w:bCs w:val="0"/>
      <w:smallCaps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paragraph" w:styleId="AralkYok">
    <w:name w:val="No Spacing"/>
    <w:uiPriority w:val="1"/>
    <w:qFormat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kut.aric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Erkut ARICAN</dc:creator>
  <cp:lastModifiedBy>Uluç Hanefi</cp:lastModifiedBy>
  <cp:revision>4</cp:revision>
  <dcterms:created xsi:type="dcterms:W3CDTF">2015-05-20T19:07:00Z</dcterms:created>
  <dcterms:modified xsi:type="dcterms:W3CDTF">2015-05-20T19:10:00Z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